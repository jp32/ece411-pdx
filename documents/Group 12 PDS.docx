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5D8A" w14:textId="77777777" w:rsidR="00244ADE" w:rsidRDefault="00A17C4E" w:rsidP="000A4EC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Product Design Specification</w:t>
      </w:r>
    </w:p>
    <w:p w14:paraId="01F42BBD" w14:textId="77777777" w:rsidR="00D3744E" w:rsidRDefault="00D3744E" w:rsidP="000A4EC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Group 12</w:t>
      </w:r>
    </w:p>
    <w:p w14:paraId="0F3E9268" w14:textId="77777777" w:rsidR="0034055B" w:rsidRPr="00087255" w:rsidRDefault="00DF2895" w:rsidP="0008725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Justin Patterson, Jian Meng, </w:t>
      </w:r>
      <w:r w:rsidR="00E049F3">
        <w:rPr>
          <w:b/>
          <w:sz w:val="28"/>
          <w:szCs w:val="28"/>
        </w:rPr>
        <w:t>Jonathan</w:t>
      </w:r>
      <w:r>
        <w:rPr>
          <w:b/>
          <w:sz w:val="28"/>
          <w:szCs w:val="28"/>
        </w:rPr>
        <w:t xml:space="preserve"> Lampman, </w:t>
      </w:r>
      <w:r w:rsidRPr="00DF2895">
        <w:rPr>
          <w:b/>
          <w:sz w:val="28"/>
          <w:szCs w:val="28"/>
        </w:rPr>
        <w:t xml:space="preserve">Bruno </w:t>
      </w:r>
      <w:proofErr w:type="spellStart"/>
      <w:r w:rsidRPr="00DF2895">
        <w:rPr>
          <w:b/>
          <w:sz w:val="28"/>
          <w:szCs w:val="28"/>
        </w:rPr>
        <w:t>Duregon</w:t>
      </w:r>
      <w:proofErr w:type="spellEnd"/>
    </w:p>
    <w:p w14:paraId="6E8361B8" w14:textId="77777777" w:rsidR="0034055B" w:rsidRDefault="0034055B">
      <w:r>
        <w:rPr>
          <w:b/>
        </w:rPr>
        <w:t>Executive Summary/Concept of Operations:</w:t>
      </w:r>
    </w:p>
    <w:p w14:paraId="4148BAB1" w14:textId="77777777" w:rsidR="002C404F" w:rsidRDefault="0034055B" w:rsidP="0034055B">
      <w:r>
        <w:tab/>
        <w:t>The intention of our project is to create a device that can monitor</w:t>
      </w:r>
      <w:r w:rsidR="008B65C5">
        <w:t xml:space="preserve"> the</w:t>
      </w:r>
      <w:r>
        <w:t xml:space="preserve"> moisture level in soil, to t</w:t>
      </w:r>
      <w:r w:rsidR="000C6658">
        <w:t xml:space="preserve">hen appropriately </w:t>
      </w:r>
      <w:r w:rsidR="008B65C5">
        <w:t>open a valve to water</w:t>
      </w:r>
      <w:r w:rsidR="00457E0B">
        <w:t xml:space="preserve"> a plant</w:t>
      </w:r>
      <w:r w:rsidR="000C6658">
        <w:t>.</w:t>
      </w:r>
      <w:r w:rsidR="00FE0AB0">
        <w:t xml:space="preserve"> For our project, the valve is an emulation of the device being hooked up to some real water source.</w:t>
      </w:r>
      <w:r w:rsidR="000C6658">
        <w:t xml:space="preserve"> </w:t>
      </w:r>
      <w:r w:rsidR="009002BD">
        <w:t xml:space="preserve">It is targeted towards the average consumer, but can be used </w:t>
      </w:r>
      <w:r w:rsidR="00292E32">
        <w:t>in many different applications: can be useful</w:t>
      </w:r>
      <w:r w:rsidR="009002BD">
        <w:t xml:space="preserve"> for plants that need to be watered rarely (potentially store historic data and water accordingly), </w:t>
      </w:r>
      <w:r w:rsidR="00292E32">
        <w:t xml:space="preserve">used in </w:t>
      </w:r>
      <w:r w:rsidR="009002BD">
        <w:t xml:space="preserve">any application where self-watering is required (can change watering amount decision criteria as needed), </w:t>
      </w:r>
      <w:r w:rsidR="00292E32">
        <w:t xml:space="preserve">or </w:t>
      </w:r>
      <w:r w:rsidR="008C5CD7">
        <w:t xml:space="preserve">is useful in accurately watering a plant the required amount (no overwatering, potential area to conserve resources in). </w:t>
      </w:r>
    </w:p>
    <w:p w14:paraId="1E2EF30B" w14:textId="77777777" w:rsidR="002C404F" w:rsidRDefault="002C404F" w:rsidP="0034055B">
      <w:r>
        <w:rPr>
          <w:b/>
        </w:rPr>
        <w:t>Brief Market Analysis:</w:t>
      </w:r>
    </w:p>
    <w:p w14:paraId="0A2E9F34" w14:textId="77777777" w:rsidR="002C404F" w:rsidRDefault="002C404F" w:rsidP="0034055B">
      <w:r>
        <w:tab/>
        <w:t>The intended customers of our product are homeowners, renters, anybody with some sort of small to medium sized plant, potted or in the soil.</w:t>
      </w:r>
      <w:r w:rsidR="00244ADE">
        <w:t xml:space="preserve"> </w:t>
      </w:r>
      <w:r w:rsidR="00460559">
        <w:t>Our product is looking to be sold around the $20 mark, as it can only serve one plant. In the future, a potential update to our product model would be to sell extension tubes so one unit could water multiple plants at a time.</w:t>
      </w:r>
    </w:p>
    <w:p w14:paraId="399E35D4" w14:textId="77777777" w:rsidR="0044784A" w:rsidRDefault="0044784A" w:rsidP="0034055B">
      <w:r>
        <w:rPr>
          <w:b/>
        </w:rPr>
        <w:t>Requirements:</w:t>
      </w:r>
    </w:p>
    <w:p w14:paraId="0583D8BE" w14:textId="77777777"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Must </w:t>
      </w:r>
      <w:r w:rsidR="00F53C71">
        <w:t>measure</w:t>
      </w:r>
      <w:r w:rsidR="00480DC1">
        <w:t xml:space="preserve"> relative</w:t>
      </w:r>
      <w:r w:rsidR="00F53C71">
        <w:t xml:space="preserve"> moisture content</w:t>
      </w:r>
    </w:p>
    <w:p w14:paraId="2E1E9285" w14:textId="77777777"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Must </w:t>
      </w:r>
      <w:r w:rsidR="00280FD7">
        <w:t>distribute water depending on</w:t>
      </w:r>
      <w:r w:rsidR="00644D13">
        <w:t xml:space="preserve"> relative</w:t>
      </w:r>
      <w:r w:rsidR="00280FD7">
        <w:t xml:space="preserve"> moisture content</w:t>
      </w:r>
    </w:p>
    <w:p w14:paraId="65E7B335" w14:textId="77777777" w:rsidR="0044784A" w:rsidRDefault="0044784A" w:rsidP="0044784A">
      <w:pPr>
        <w:pStyle w:val="ListParagraph"/>
        <w:numPr>
          <w:ilvl w:val="0"/>
          <w:numId w:val="2"/>
        </w:numPr>
      </w:pPr>
      <w:r>
        <w:t>Should retain semi-historic data and take it into account when decision making</w:t>
      </w:r>
    </w:p>
    <w:p w14:paraId="04D2EF9E" w14:textId="77777777" w:rsidR="0044784A" w:rsidRDefault="0044784A" w:rsidP="0044784A">
      <w:pPr>
        <w:pStyle w:val="ListParagraph"/>
        <w:numPr>
          <w:ilvl w:val="0"/>
          <w:numId w:val="2"/>
        </w:numPr>
      </w:pPr>
      <w:r>
        <w:t>Must run on 9V battery</w:t>
      </w:r>
    </w:p>
    <w:p w14:paraId="2B3F4170" w14:textId="77777777" w:rsidR="0044784A" w:rsidRDefault="0044784A" w:rsidP="0044784A">
      <w:pPr>
        <w:pStyle w:val="ListParagraph"/>
        <w:numPr>
          <w:ilvl w:val="0"/>
          <w:numId w:val="2"/>
        </w:numPr>
      </w:pPr>
      <w:r>
        <w:t xml:space="preserve">Should interface to LCD screen for easily viewable </w:t>
      </w:r>
      <w:r w:rsidR="0088138C">
        <w:t>information</w:t>
      </w:r>
    </w:p>
    <w:p w14:paraId="34BE32A4" w14:textId="77777777" w:rsidR="0044784A" w:rsidRDefault="00D8527E" w:rsidP="0044784A">
      <w:pPr>
        <w:pStyle w:val="ListParagraph"/>
        <w:numPr>
          <w:ilvl w:val="0"/>
          <w:numId w:val="2"/>
        </w:numPr>
      </w:pPr>
      <w:r>
        <w:t>Should be portable</w:t>
      </w:r>
    </w:p>
    <w:p w14:paraId="6A628F9C" w14:textId="77777777" w:rsidR="003F5BE0" w:rsidRDefault="003F5BE0">
      <w:pPr>
        <w:rPr>
          <w:b/>
        </w:rPr>
      </w:pPr>
      <w:r>
        <w:rPr>
          <w:b/>
        </w:rPr>
        <w:br w:type="page"/>
      </w:r>
    </w:p>
    <w:p w14:paraId="7FA985F5" w14:textId="57D6E6D6" w:rsidR="00B71991" w:rsidRDefault="00B71991" w:rsidP="00B71991">
      <w:r>
        <w:rPr>
          <w:b/>
        </w:rPr>
        <w:lastRenderedPageBreak/>
        <w:t>System Architecture:</w:t>
      </w:r>
    </w:p>
    <w:p w14:paraId="2584F3AE" w14:textId="704FBC31" w:rsidR="00B71991" w:rsidRDefault="003F5BE0" w:rsidP="003F5BE0">
      <w:pPr>
        <w:jc w:val="center"/>
      </w:pPr>
      <w:r>
        <w:rPr>
          <w:noProof/>
        </w:rPr>
        <w:drawing>
          <wp:inline distT="0" distB="0" distL="0" distR="0" wp14:anchorId="3DF38FD9" wp14:editId="636FECA8">
            <wp:extent cx="5605503" cy="2381267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E6F" w14:textId="77777777" w:rsidR="00B71991" w:rsidRDefault="00B71991" w:rsidP="00B71991">
      <w:r>
        <w:rPr>
          <w:b/>
        </w:rPr>
        <w:t>Design Specification:</w:t>
      </w:r>
    </w:p>
    <w:p w14:paraId="2387A951" w14:textId="77777777" w:rsidR="00B71991" w:rsidRDefault="00B71991" w:rsidP="00B71991">
      <w:pPr>
        <w:pStyle w:val="ListParagraph"/>
        <w:numPr>
          <w:ilvl w:val="0"/>
          <w:numId w:val="2"/>
        </w:numPr>
      </w:pPr>
      <w:r>
        <w:t>Sensor: TBD</w:t>
      </w:r>
    </w:p>
    <w:p w14:paraId="26775EF8" w14:textId="77777777" w:rsidR="00B71991" w:rsidRDefault="00555C61" w:rsidP="002E7758">
      <w:pPr>
        <w:pStyle w:val="ListParagraph"/>
        <w:numPr>
          <w:ilvl w:val="0"/>
          <w:numId w:val="2"/>
        </w:numPr>
      </w:pPr>
      <w:r>
        <w:t xml:space="preserve">Actuator: </w:t>
      </w:r>
      <w:r w:rsidR="002E7758" w:rsidRPr="002E7758">
        <w:t>Plastic Water Sole</w:t>
      </w:r>
      <w:r w:rsidR="002E7758">
        <w:t xml:space="preserve">noid Valve - 12V - 1/2 Nominal, 3-116 PSI (0.21 ~ 8 bar), Connection Method: Threaded ½” NPS, 0.01 </w:t>
      </w:r>
      <w:proofErr w:type="spellStart"/>
      <w:r w:rsidR="002E7758">
        <w:t>lb</w:t>
      </w:r>
      <w:proofErr w:type="spellEnd"/>
      <w:r w:rsidR="002E7758">
        <w:t xml:space="preserve"> (4.54g)</w:t>
      </w:r>
    </w:p>
    <w:p w14:paraId="4C832211" w14:textId="77777777" w:rsidR="002E7758" w:rsidRDefault="00DF0F97" w:rsidP="002E7758">
      <w:pPr>
        <w:pStyle w:val="ListParagraph"/>
        <w:numPr>
          <w:ilvl w:val="0"/>
          <w:numId w:val="2"/>
        </w:numPr>
      </w:pPr>
      <w:r>
        <w:t>ATMEGA32U4</w:t>
      </w:r>
      <w:r w:rsidR="00BA1877">
        <w:t xml:space="preserve"> AVR</w:t>
      </w:r>
      <w:r>
        <w:t xml:space="preserve"> 8-Bit Microcontroller</w:t>
      </w:r>
      <w:r w:rsidR="00BA1877">
        <w:t xml:space="preserve">, Max Clock Frequency: 16 MHz, Program Memory Size: 32 kB, Data RAM Size: 2.5 kB, ADC Resolution: </w:t>
      </w:r>
      <w:proofErr w:type="gramStart"/>
      <w:r w:rsidR="00BA1877">
        <w:t>10 bit</w:t>
      </w:r>
      <w:proofErr w:type="gramEnd"/>
      <w:r w:rsidR="00BA1877">
        <w:t>, Number of I/</w:t>
      </w:r>
      <w:proofErr w:type="spellStart"/>
      <w:r w:rsidR="00BA1877">
        <w:t>Os</w:t>
      </w:r>
      <w:proofErr w:type="spellEnd"/>
      <w:r w:rsidR="00BA1877">
        <w:t>: 26 I/O, Operating Supply Voltage: 2.7 V to 5.5 V</w:t>
      </w:r>
    </w:p>
    <w:p w14:paraId="5DBEB513" w14:textId="77777777" w:rsidR="001B5E6E" w:rsidRPr="00B71991" w:rsidRDefault="001B5E6E" w:rsidP="002E7758">
      <w:pPr>
        <w:pStyle w:val="ListParagraph"/>
        <w:numPr>
          <w:ilvl w:val="0"/>
          <w:numId w:val="2"/>
        </w:numPr>
      </w:pPr>
      <w:r>
        <w:t xml:space="preserve">Arduino programmer </w:t>
      </w:r>
      <w:bookmarkStart w:id="0" w:name="_GoBack"/>
      <w:bookmarkEnd w:id="0"/>
    </w:p>
    <w:sectPr w:rsidR="001B5E6E" w:rsidRPr="00B7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654AD"/>
    <w:multiLevelType w:val="hybridMultilevel"/>
    <w:tmpl w:val="897A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20F3"/>
    <w:multiLevelType w:val="hybridMultilevel"/>
    <w:tmpl w:val="927ADDE4"/>
    <w:lvl w:ilvl="0" w:tplc="127EC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5B"/>
    <w:rsid w:val="00087255"/>
    <w:rsid w:val="000A4EC7"/>
    <w:rsid w:val="000C6658"/>
    <w:rsid w:val="001B5E6E"/>
    <w:rsid w:val="00244ADE"/>
    <w:rsid w:val="00280FD7"/>
    <w:rsid w:val="00292E32"/>
    <w:rsid w:val="002C404F"/>
    <w:rsid w:val="002E7758"/>
    <w:rsid w:val="0034055B"/>
    <w:rsid w:val="003F5BE0"/>
    <w:rsid w:val="0044784A"/>
    <w:rsid w:val="00457E0B"/>
    <w:rsid w:val="00460559"/>
    <w:rsid w:val="00480DC1"/>
    <w:rsid w:val="00555C61"/>
    <w:rsid w:val="00644D13"/>
    <w:rsid w:val="0088138C"/>
    <w:rsid w:val="008B65C5"/>
    <w:rsid w:val="008C5CD7"/>
    <w:rsid w:val="009002BD"/>
    <w:rsid w:val="00A17C4E"/>
    <w:rsid w:val="00AB428D"/>
    <w:rsid w:val="00B71991"/>
    <w:rsid w:val="00BA1877"/>
    <w:rsid w:val="00D029DA"/>
    <w:rsid w:val="00D3744E"/>
    <w:rsid w:val="00D8527E"/>
    <w:rsid w:val="00DF0F97"/>
    <w:rsid w:val="00DF2895"/>
    <w:rsid w:val="00E049F3"/>
    <w:rsid w:val="00F53C71"/>
    <w:rsid w:val="00F72CC0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9F7"/>
  <w15:chartTrackingRefBased/>
  <w15:docId w15:val="{08276C6F-4C6F-44D8-BC04-26F4CFF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Duregon</dc:creator>
  <cp:keywords/>
  <dc:description/>
  <cp:lastModifiedBy>Justin Patterson</cp:lastModifiedBy>
  <cp:revision>31</cp:revision>
  <dcterms:created xsi:type="dcterms:W3CDTF">2018-10-25T20:25:00Z</dcterms:created>
  <dcterms:modified xsi:type="dcterms:W3CDTF">2018-10-30T20:00:00Z</dcterms:modified>
</cp:coreProperties>
</file>