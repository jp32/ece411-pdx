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0EA98" w14:textId="5DCF0986" w:rsidR="0002793D" w:rsidRDefault="005E69DE" w:rsidP="005E69DE">
      <w:pPr>
        <w:pStyle w:val="Title"/>
        <w:jc w:val="center"/>
      </w:pPr>
      <w:r>
        <w:t>Automated Plant Watering Device: Level 0</w:t>
      </w:r>
    </w:p>
    <w:p w14:paraId="2F94AF0C" w14:textId="6AAD39BC" w:rsidR="001A0A10" w:rsidRDefault="00250F8E" w:rsidP="001A0A10">
      <w:r w:rsidRPr="009172C1"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199415C" wp14:editId="0EE78B75">
                <wp:simplePos x="0" y="0"/>
                <wp:positionH relativeFrom="column">
                  <wp:posOffset>3362325</wp:posOffset>
                </wp:positionH>
                <wp:positionV relativeFrom="paragraph">
                  <wp:posOffset>203835</wp:posOffset>
                </wp:positionV>
                <wp:extent cx="1385570" cy="356870"/>
                <wp:effectExtent l="0" t="0" r="508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63B98" w14:textId="4C232193" w:rsidR="009172C1" w:rsidRPr="00D81C91" w:rsidRDefault="009172C1" w:rsidP="009172C1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 input</w:t>
                            </w:r>
                            <w:r w:rsidR="00250F8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941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75pt;margin-top:16.05pt;width:109.1pt;height:28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" stroked="f">
                <v:textbox>
                  <w:txbxContent>
                    <w:p w14:paraId="1B563B98" w14:textId="4C232193" w:rsidR="009172C1" w:rsidRPr="00D81C91" w:rsidRDefault="009172C1" w:rsidP="009172C1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 input</w:t>
                      </w:r>
                      <w:r w:rsidR="00250F8E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C70B6E5" w14:textId="2E28BB41" w:rsidR="001A0A10" w:rsidRDefault="009172C1" w:rsidP="001A0A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47E48" wp14:editId="7CC1E2C8">
                <wp:simplePos x="0" y="0"/>
                <wp:positionH relativeFrom="column">
                  <wp:posOffset>4038600</wp:posOffset>
                </wp:positionH>
                <wp:positionV relativeFrom="paragraph">
                  <wp:posOffset>185420</wp:posOffset>
                </wp:positionV>
                <wp:extent cx="0" cy="314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75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8pt;margin-top:14.6pt;width:0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A9F9B57" w14:textId="2A6EB2DC" w:rsidR="001A0A10" w:rsidRDefault="00D81C91" w:rsidP="003B78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E08A392" wp14:editId="71D6ABF1">
                <wp:simplePos x="0" y="0"/>
                <wp:positionH relativeFrom="column">
                  <wp:posOffset>775970</wp:posOffset>
                </wp:positionH>
                <wp:positionV relativeFrom="paragraph">
                  <wp:posOffset>175578</wp:posOffset>
                </wp:positionV>
                <wp:extent cx="1595120" cy="714375"/>
                <wp:effectExtent l="0" t="0" r="508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95DE3" w14:textId="2447975E" w:rsidR="00D81C91" w:rsidRPr="00D81C91" w:rsidRDefault="002941B7" w:rsidP="00D81C91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1C91">
                              <w:rPr>
                                <w:sz w:val="32"/>
                                <w:szCs w:val="32"/>
                              </w:rPr>
                              <w:t>Soil</w:t>
                            </w:r>
                          </w:p>
                          <w:p w14:paraId="39E68A74" w14:textId="0AAC7175" w:rsidR="002941B7" w:rsidRPr="00D81C91" w:rsidRDefault="002941B7" w:rsidP="00D81C91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1C91">
                              <w:rPr>
                                <w:sz w:val="32"/>
                                <w:szCs w:val="32"/>
                              </w:rPr>
                              <w:t>Moisture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A392" id="_x0000_s1027" type="#_x0000_t202" style="position:absolute;margin-left:61.1pt;margin-top:13.85pt;width:125.6pt;height:56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" stroked="f">
                <v:textbox>
                  <w:txbxContent>
                    <w:p w14:paraId="14895DE3" w14:textId="2447975E" w:rsidR="00D81C91" w:rsidRPr="00D81C91" w:rsidRDefault="002941B7" w:rsidP="00D81C91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81C91">
                        <w:rPr>
                          <w:sz w:val="32"/>
                          <w:szCs w:val="32"/>
                        </w:rPr>
                        <w:t>Soil</w:t>
                      </w:r>
                    </w:p>
                    <w:p w14:paraId="39E68A74" w14:textId="0AAC7175" w:rsidR="002941B7" w:rsidRPr="00D81C91" w:rsidRDefault="002941B7" w:rsidP="00D81C91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81C91">
                        <w:rPr>
                          <w:sz w:val="32"/>
                          <w:szCs w:val="32"/>
                        </w:rPr>
                        <w:t>Moisture</w:t>
                      </w:r>
                    </w:p>
                  </w:txbxContent>
                </v:textbox>
              </v:shape>
            </w:pict>
          </mc:Fallback>
        </mc:AlternateContent>
      </w:r>
      <w:r w:rsidR="001A0A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41CCB" wp14:editId="7C87FC2C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1819275" cy="1338263"/>
                <wp:effectExtent l="19050" t="1905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382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3C03" w14:textId="262A80DE" w:rsidR="001A0A10" w:rsidRPr="00B32413" w:rsidRDefault="00B32413" w:rsidP="003B78C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3241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Automated </w:t>
                            </w:r>
                            <w:r w:rsidR="003B78C6" w:rsidRPr="00B3241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Plant Watering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41CCB" id="Rectangle 1" o:spid="_x0000_s1028" style="position:absolute;margin-left:0;margin-top:21.7pt;width:143.25pt;height:10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" filled="f" strokecolor="black [3213]" strokeweight="2.25pt">
                <v:textbox>
                  <w:txbxContent>
                    <w:p w14:paraId="321F3C03" w14:textId="262A80DE" w:rsidR="001A0A10" w:rsidRPr="00B32413" w:rsidRDefault="00B32413" w:rsidP="003B78C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32413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Automated </w:t>
                      </w:r>
                      <w:r w:rsidR="003B78C6" w:rsidRPr="00B32413">
                        <w:rPr>
                          <w:color w:val="000000" w:themeColor="text1"/>
                          <w:sz w:val="40"/>
                          <w:szCs w:val="40"/>
                        </w:rPr>
                        <w:t>Plant Watering Device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23E802" w14:textId="2C74D56E" w:rsidR="00B32413" w:rsidRPr="00B32413" w:rsidRDefault="002941B7" w:rsidP="00D81C91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0DAE3" wp14:editId="09106CDF">
                <wp:simplePos x="0" y="0"/>
                <wp:positionH relativeFrom="column">
                  <wp:posOffset>2057399</wp:posOffset>
                </wp:positionH>
                <wp:positionV relativeFrom="paragraph">
                  <wp:posOffset>223520</wp:posOffset>
                </wp:positionV>
                <wp:extent cx="1128713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6A12" id="Straight Arrow Connector 3" o:spid="_x0000_s1026" type="#_x0000_t32" style="position:absolute;margin-left:162pt;margin-top:17.6pt;width:88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330BEB12" w14:textId="32CCA668" w:rsidR="00B32413" w:rsidRPr="00B32413" w:rsidRDefault="00FD65F6" w:rsidP="00B324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5557FA1" wp14:editId="338D7841">
                <wp:simplePos x="0" y="0"/>
                <wp:positionH relativeFrom="column">
                  <wp:posOffset>5795010</wp:posOffset>
                </wp:positionH>
                <wp:positionV relativeFrom="paragraph">
                  <wp:posOffset>4445</wp:posOffset>
                </wp:positionV>
                <wp:extent cx="1595120" cy="714375"/>
                <wp:effectExtent l="0" t="0" r="508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A274C" w14:textId="4925F107" w:rsidR="00FD65F6" w:rsidRDefault="00FD65F6" w:rsidP="00FD65F6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Water</w:t>
                            </w:r>
                          </w:p>
                          <w:p w14:paraId="4F9C7495" w14:textId="0077A323" w:rsidR="00FD65F6" w:rsidRPr="00D81C91" w:rsidRDefault="00FD65F6" w:rsidP="00FD65F6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7FA1" id="_x0000_s1029" type="#_x0000_t202" style="position:absolute;margin-left:456.3pt;margin-top:.35pt;width:125.6pt;height:56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" stroked="f">
                <v:textbox>
                  <w:txbxContent>
                    <w:p w14:paraId="273A274C" w14:textId="4925F107" w:rsidR="00FD65F6" w:rsidRDefault="00FD65F6" w:rsidP="00FD65F6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Water</w:t>
                      </w:r>
                    </w:p>
                    <w:p w14:paraId="4F9C7495" w14:textId="0077A323" w:rsidR="00FD65F6" w:rsidRPr="00D81C91" w:rsidRDefault="00FD65F6" w:rsidP="00FD65F6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</w:p>
    <w:p w14:paraId="7269D0AB" w14:textId="30B5A0FA" w:rsidR="00B32413" w:rsidRPr="00B32413" w:rsidRDefault="00D81C91" w:rsidP="00B324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39F2FEF" wp14:editId="1ADEB1C4">
                <wp:simplePos x="0" y="0"/>
                <wp:positionH relativeFrom="column">
                  <wp:posOffset>838200</wp:posOffset>
                </wp:positionH>
                <wp:positionV relativeFrom="paragraph">
                  <wp:posOffset>4445</wp:posOffset>
                </wp:positionV>
                <wp:extent cx="1385888" cy="700088"/>
                <wp:effectExtent l="0" t="0" r="5080" b="50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888" cy="700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990B7" w14:textId="73F12BE4" w:rsidR="00D81C91" w:rsidRPr="00D81C91" w:rsidRDefault="00D81C91" w:rsidP="00D81C91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1C91">
                              <w:rPr>
                                <w:sz w:val="32"/>
                                <w:szCs w:val="32"/>
                              </w:rPr>
                              <w:t>Power,</w:t>
                            </w:r>
                          </w:p>
                          <w:p w14:paraId="062DD234" w14:textId="3EB9B88D" w:rsidR="00D81C91" w:rsidRPr="00D81C91" w:rsidRDefault="00D81C91" w:rsidP="00D81C91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1C91">
                              <w:rPr>
                                <w:sz w:val="32"/>
                                <w:szCs w:val="32"/>
                              </w:rPr>
                              <w:t>120 VAC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2FEF" id="_x0000_s1030" type="#_x0000_t202" style="position:absolute;margin-left:66pt;margin-top:.35pt;width:109.15pt;height:55.1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" stroked="f">
                <v:textbox>
                  <w:txbxContent>
                    <w:p w14:paraId="7FB990B7" w14:textId="73F12BE4" w:rsidR="00D81C91" w:rsidRPr="00D81C91" w:rsidRDefault="00D81C91" w:rsidP="00D81C91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81C91">
                        <w:rPr>
                          <w:sz w:val="32"/>
                          <w:szCs w:val="32"/>
                        </w:rPr>
                        <w:t>Power,</w:t>
                      </w:r>
                    </w:p>
                    <w:p w14:paraId="062DD234" w14:textId="3EB9B88D" w:rsidR="00D81C91" w:rsidRPr="00D81C91" w:rsidRDefault="00D81C91" w:rsidP="00D81C91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81C91">
                        <w:rPr>
                          <w:sz w:val="32"/>
                          <w:szCs w:val="32"/>
                        </w:rPr>
                        <w:t>120 VAC</w:t>
                      </w:r>
                    </w:p>
                  </w:txbxContent>
                </v:textbox>
              </v:shape>
            </w:pict>
          </mc:Fallback>
        </mc:AlternateContent>
      </w:r>
      <w:r w:rsidR="002941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1245A" wp14:editId="6C567A93">
                <wp:simplePos x="0" y="0"/>
                <wp:positionH relativeFrom="column">
                  <wp:posOffset>5019675</wp:posOffset>
                </wp:positionH>
                <wp:positionV relativeFrom="paragraph">
                  <wp:posOffset>23177</wp:posOffset>
                </wp:positionV>
                <wp:extent cx="1128713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75EC" id="Straight Arrow Connector 5" o:spid="_x0000_s1026" type="#_x0000_t32" style="position:absolute;margin-left:395.25pt;margin-top:1.8pt;width:88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56F0389F" w14:textId="187DAFFB" w:rsidR="00B32413" w:rsidRPr="00B32413" w:rsidRDefault="002941B7" w:rsidP="00B324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391E0" wp14:editId="23B45471">
                <wp:simplePos x="0" y="0"/>
                <wp:positionH relativeFrom="column">
                  <wp:posOffset>2033588</wp:posOffset>
                </wp:positionH>
                <wp:positionV relativeFrom="paragraph">
                  <wp:posOffset>81280</wp:posOffset>
                </wp:positionV>
                <wp:extent cx="1128713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243C" id="Straight Arrow Connector 4" o:spid="_x0000_s1026" type="#_x0000_t32" style="position:absolute;margin-left:160.15pt;margin-top:6.4pt;width:88.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51712491" w14:textId="47100E68" w:rsidR="00B32413" w:rsidRPr="00B32413" w:rsidRDefault="00B32413" w:rsidP="00B32413"/>
    <w:p w14:paraId="7075E613" w14:textId="280213DB" w:rsidR="00B32413" w:rsidRDefault="00B32413" w:rsidP="00B32413"/>
    <w:p w14:paraId="3186189A" w14:textId="006A9A53" w:rsidR="007E5E2F" w:rsidRDefault="007E5E2F" w:rsidP="00B32413">
      <w:bookmarkStart w:id="0" w:name="_GoBack"/>
      <w:bookmarkEnd w:id="0"/>
    </w:p>
    <w:p w14:paraId="238F8D95" w14:textId="77777777" w:rsidR="007E5E2F" w:rsidRDefault="007E5E2F" w:rsidP="00B32413"/>
    <w:p w14:paraId="135D2CD0" w14:textId="77777777" w:rsidR="00B32413" w:rsidRDefault="00B32413" w:rsidP="00B3241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10615"/>
      </w:tblGrid>
      <w:tr w:rsidR="00B32413" w14:paraId="3633FA81" w14:textId="77777777" w:rsidTr="00B32413">
        <w:trPr>
          <w:jc w:val="center"/>
        </w:trPr>
        <w:tc>
          <w:tcPr>
            <w:tcW w:w="2335" w:type="dxa"/>
          </w:tcPr>
          <w:p w14:paraId="4E5B0234" w14:textId="4CCCDA55" w:rsidR="00B32413" w:rsidRPr="00B32413" w:rsidRDefault="00B32413" w:rsidP="00B32413">
            <w:pPr>
              <w:rPr>
                <w:i/>
                <w:sz w:val="32"/>
                <w:szCs w:val="32"/>
              </w:rPr>
            </w:pPr>
            <w:r w:rsidRPr="00B32413">
              <w:rPr>
                <w:i/>
                <w:sz w:val="32"/>
                <w:szCs w:val="32"/>
              </w:rPr>
              <w:t>Module</w:t>
            </w:r>
          </w:p>
        </w:tc>
        <w:tc>
          <w:tcPr>
            <w:tcW w:w="10615" w:type="dxa"/>
          </w:tcPr>
          <w:p w14:paraId="14706088" w14:textId="6531A5B2" w:rsidR="00B32413" w:rsidRPr="00B32413" w:rsidRDefault="00B32413" w:rsidP="00B324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Automated Plant Watering Device</w:t>
            </w:r>
          </w:p>
        </w:tc>
      </w:tr>
      <w:tr w:rsidR="00B32413" w14:paraId="7AB5D033" w14:textId="77777777" w:rsidTr="00B32413">
        <w:trPr>
          <w:jc w:val="center"/>
        </w:trPr>
        <w:tc>
          <w:tcPr>
            <w:tcW w:w="2335" w:type="dxa"/>
          </w:tcPr>
          <w:p w14:paraId="54203AF6" w14:textId="1AC70BCE" w:rsidR="00B32413" w:rsidRPr="00B32413" w:rsidRDefault="00B32413" w:rsidP="00B32413">
            <w:pPr>
              <w:rPr>
                <w:i/>
                <w:sz w:val="32"/>
                <w:szCs w:val="32"/>
              </w:rPr>
            </w:pPr>
            <w:r w:rsidRPr="00B32413">
              <w:rPr>
                <w:i/>
                <w:sz w:val="32"/>
                <w:szCs w:val="32"/>
              </w:rPr>
              <w:t>Inputs</w:t>
            </w:r>
          </w:p>
        </w:tc>
        <w:tc>
          <w:tcPr>
            <w:tcW w:w="10615" w:type="dxa"/>
          </w:tcPr>
          <w:p w14:paraId="38EC9DEF" w14:textId="2735EE9E" w:rsidR="00B32413" w:rsidRDefault="00B32413" w:rsidP="00B324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Soil moisture: </w:t>
            </w:r>
            <w:r w:rsidR="000423FD">
              <w:rPr>
                <w:sz w:val="32"/>
                <w:szCs w:val="32"/>
              </w:rPr>
              <w:t>?-?V</w:t>
            </w:r>
          </w:p>
          <w:p w14:paraId="7382C468" w14:textId="43E6DC05" w:rsidR="00B32413" w:rsidRPr="00B32413" w:rsidRDefault="00B32413" w:rsidP="00B324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Power: 120V AC </w:t>
            </w:r>
            <w:r w:rsidR="00077B50">
              <w:rPr>
                <w:sz w:val="32"/>
                <w:szCs w:val="32"/>
              </w:rPr>
              <w:t>rms</w:t>
            </w:r>
            <w:r>
              <w:rPr>
                <w:sz w:val="32"/>
                <w:szCs w:val="32"/>
              </w:rPr>
              <w:t>, 60 Hz</w:t>
            </w:r>
          </w:p>
        </w:tc>
      </w:tr>
      <w:tr w:rsidR="00B32413" w14:paraId="07EA97BC" w14:textId="77777777" w:rsidTr="00B32413">
        <w:trPr>
          <w:jc w:val="center"/>
        </w:trPr>
        <w:tc>
          <w:tcPr>
            <w:tcW w:w="2335" w:type="dxa"/>
          </w:tcPr>
          <w:p w14:paraId="759D8045" w14:textId="706CCEE0" w:rsidR="00B32413" w:rsidRPr="00B32413" w:rsidRDefault="00B32413" w:rsidP="00B32413">
            <w:pPr>
              <w:rPr>
                <w:i/>
                <w:sz w:val="32"/>
                <w:szCs w:val="32"/>
              </w:rPr>
            </w:pPr>
            <w:r w:rsidRPr="00B32413">
              <w:rPr>
                <w:i/>
                <w:sz w:val="32"/>
                <w:szCs w:val="32"/>
              </w:rPr>
              <w:t>Outputs</w:t>
            </w:r>
          </w:p>
        </w:tc>
        <w:tc>
          <w:tcPr>
            <w:tcW w:w="10615" w:type="dxa"/>
          </w:tcPr>
          <w:p w14:paraId="364ECBBB" w14:textId="67C845C9" w:rsidR="00B32413" w:rsidRPr="000423FD" w:rsidRDefault="008863CA" w:rsidP="00B324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Water valve: voltage controlled, 12V</w:t>
            </w:r>
          </w:p>
        </w:tc>
      </w:tr>
      <w:tr w:rsidR="00B32413" w14:paraId="12DB0289" w14:textId="77777777" w:rsidTr="00B32413">
        <w:trPr>
          <w:jc w:val="center"/>
        </w:trPr>
        <w:tc>
          <w:tcPr>
            <w:tcW w:w="2335" w:type="dxa"/>
          </w:tcPr>
          <w:p w14:paraId="3B4C8D57" w14:textId="5E2262A6" w:rsidR="00B32413" w:rsidRPr="00B32413" w:rsidRDefault="00B32413" w:rsidP="00B32413">
            <w:pPr>
              <w:rPr>
                <w:i/>
                <w:sz w:val="32"/>
                <w:szCs w:val="32"/>
              </w:rPr>
            </w:pPr>
            <w:r w:rsidRPr="00B32413">
              <w:rPr>
                <w:i/>
                <w:sz w:val="32"/>
                <w:szCs w:val="32"/>
              </w:rPr>
              <w:t>Functionality</w:t>
            </w:r>
          </w:p>
        </w:tc>
        <w:tc>
          <w:tcPr>
            <w:tcW w:w="10615" w:type="dxa"/>
          </w:tcPr>
          <w:p w14:paraId="5B95FB21" w14:textId="30E6711E" w:rsidR="00B32413" w:rsidRDefault="007E5E2F" w:rsidP="00B324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Provide water to plant. The length of time the valve is open is inversely proportional to the soil moisture.</w:t>
            </w:r>
            <w:r w:rsidR="00555B0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i.e., Low</w:t>
            </w:r>
            <w:r w:rsidR="00193937">
              <w:rPr>
                <w:sz w:val="32"/>
                <w:szCs w:val="32"/>
              </w:rPr>
              <w:t>er</w:t>
            </w:r>
            <w:r>
              <w:rPr>
                <w:sz w:val="32"/>
                <w:szCs w:val="32"/>
              </w:rPr>
              <w:t xml:space="preserve"> moisture </w:t>
            </w:r>
            <w:r w:rsidRPr="007E5E2F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 xml:space="preserve"> more water</w:t>
            </w:r>
          </w:p>
          <w:p w14:paraId="02D7260A" w14:textId="7F397DA4" w:rsidR="00555B03" w:rsidRPr="00B32413" w:rsidRDefault="00555B03" w:rsidP="00B32413">
            <w:pPr>
              <w:rPr>
                <w:sz w:val="32"/>
                <w:szCs w:val="32"/>
              </w:rPr>
            </w:pPr>
          </w:p>
        </w:tc>
      </w:tr>
    </w:tbl>
    <w:p w14:paraId="3C094150" w14:textId="77777777" w:rsidR="00B32413" w:rsidRPr="00B32413" w:rsidRDefault="00B32413" w:rsidP="00B32413"/>
    <w:sectPr w:rsidR="00B32413" w:rsidRPr="00B32413" w:rsidSect="005E69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DE"/>
    <w:rsid w:val="000054DD"/>
    <w:rsid w:val="0002793D"/>
    <w:rsid w:val="000423FD"/>
    <w:rsid w:val="00077B50"/>
    <w:rsid w:val="00193937"/>
    <w:rsid w:val="001A0A10"/>
    <w:rsid w:val="001E01D2"/>
    <w:rsid w:val="00250F8E"/>
    <w:rsid w:val="002941B7"/>
    <w:rsid w:val="00355115"/>
    <w:rsid w:val="003B78C6"/>
    <w:rsid w:val="00534F8F"/>
    <w:rsid w:val="00555B03"/>
    <w:rsid w:val="005E69DE"/>
    <w:rsid w:val="0072727E"/>
    <w:rsid w:val="007E5E2F"/>
    <w:rsid w:val="008863CA"/>
    <w:rsid w:val="009172C1"/>
    <w:rsid w:val="00AF734E"/>
    <w:rsid w:val="00B32413"/>
    <w:rsid w:val="00B5325B"/>
    <w:rsid w:val="00BA1443"/>
    <w:rsid w:val="00D81C91"/>
    <w:rsid w:val="00E0180B"/>
    <w:rsid w:val="00F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DB6B"/>
  <w15:chartTrackingRefBased/>
  <w15:docId w15:val="{0681C3B3-5AEC-47CA-A7DC-32B26DC5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23FD"/>
    <w:rPr>
      <w:color w:val="808080"/>
    </w:rPr>
  </w:style>
  <w:style w:type="paragraph" w:styleId="NoSpacing">
    <w:name w:val="No Spacing"/>
    <w:uiPriority w:val="1"/>
    <w:qFormat/>
    <w:rsid w:val="00D81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2DBB570A.dotm</Template>
  <TotalTime>167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Patterson</dc:creator>
  <cp:keywords/>
  <dc:description/>
  <cp:lastModifiedBy>Bruno Duregon</cp:lastModifiedBy>
  <cp:revision>13</cp:revision>
  <dcterms:created xsi:type="dcterms:W3CDTF">2018-11-26T20:48:00Z</dcterms:created>
  <dcterms:modified xsi:type="dcterms:W3CDTF">2018-12-06T01:38:00Z</dcterms:modified>
</cp:coreProperties>
</file>