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90D57" w14:textId="495356F2" w:rsidR="0002793D" w:rsidRDefault="00412A27" w:rsidP="00412A27">
      <w:pPr>
        <w:pStyle w:val="Title"/>
        <w:jc w:val="center"/>
      </w:pPr>
      <w:r>
        <w:t xml:space="preserve">Automated Plant Watering Device: Level </w:t>
      </w:r>
      <w:r>
        <w:t>1</w:t>
      </w:r>
      <w:bookmarkStart w:id="0" w:name="_GoBack"/>
      <w:bookmarkEnd w:id="0"/>
    </w:p>
    <w:p w14:paraId="1D3B5A68" w14:textId="09080F1E" w:rsidR="00412A27" w:rsidRDefault="00412A27" w:rsidP="00412A27"/>
    <w:p w14:paraId="1538A261" w14:textId="5905B99F" w:rsidR="00412A27" w:rsidRPr="00412A27" w:rsidRDefault="00412A27" w:rsidP="00412A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AEEE5D" wp14:editId="04878664">
                <wp:simplePos x="0" y="0"/>
                <wp:positionH relativeFrom="margin">
                  <wp:align>center</wp:align>
                </wp:positionH>
                <wp:positionV relativeFrom="paragraph">
                  <wp:posOffset>466090</wp:posOffset>
                </wp:positionV>
                <wp:extent cx="7724775" cy="4662487"/>
                <wp:effectExtent l="0" t="0" r="28575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775" cy="46624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41FD91" id="Rectangle 1" o:spid="_x0000_s1026" style="position:absolute;margin-left:0;margin-top:36.7pt;width:608.25pt;height:367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</w:p>
    <w:sectPr w:rsidR="00412A27" w:rsidRPr="00412A27" w:rsidSect="00412A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27"/>
    <w:rsid w:val="000054DD"/>
    <w:rsid w:val="0002793D"/>
    <w:rsid w:val="001E01D2"/>
    <w:rsid w:val="00355115"/>
    <w:rsid w:val="00412A27"/>
    <w:rsid w:val="007257D0"/>
    <w:rsid w:val="0072727E"/>
    <w:rsid w:val="00B5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BB431"/>
  <w15:chartTrackingRefBased/>
  <w15:docId w15:val="{B681558F-831E-400F-96C5-635326D38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2A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2A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Patterson</dc:creator>
  <cp:keywords/>
  <dc:description/>
  <cp:lastModifiedBy>Justin Patterson</cp:lastModifiedBy>
  <cp:revision>1</cp:revision>
  <dcterms:created xsi:type="dcterms:W3CDTF">2018-11-26T23:33:00Z</dcterms:created>
  <dcterms:modified xsi:type="dcterms:W3CDTF">2018-11-27T18:27:00Z</dcterms:modified>
</cp:coreProperties>
</file>